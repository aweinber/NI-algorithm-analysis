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7206E" w14:textId="2B523A0A" w:rsidR="007A0093" w:rsidRDefault="007A0093" w:rsidP="007A009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Title</w:t>
      </w:r>
    </w:p>
    <w:p w14:paraId="0269AE59" w14:textId="77777777" w:rsidR="007A0093" w:rsidRPr="007A0093" w:rsidRDefault="007A0093" w:rsidP="007A0093">
      <w:pPr>
        <w:pStyle w:val="ListParagraph"/>
        <w:rPr>
          <w:rFonts w:ascii="Times New Roman" w:hAnsi="Times New Roman"/>
        </w:rPr>
      </w:pPr>
    </w:p>
    <w:p w14:paraId="3E70F757" w14:textId="47C2AAAA" w:rsidR="002F767E" w:rsidRDefault="00CB3C7C" w:rsidP="00CB3C7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Evolutionary Algorithms for MAXSTAT:</w:t>
      </w:r>
    </w:p>
    <w:p w14:paraId="728A8950" w14:textId="0B42FCB6" w:rsidR="00CB3C7C" w:rsidRDefault="00CB3C7C" w:rsidP="00CB3C7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Comparison of Genetic Algorithms and</w:t>
      </w:r>
    </w:p>
    <w:p w14:paraId="121A051E" w14:textId="23E5770F" w:rsidR="00CB3C7C" w:rsidRDefault="00CB3C7C" w:rsidP="00CB3C7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Population Based Incremental Learning</w:t>
      </w:r>
    </w:p>
    <w:p w14:paraId="0C8963D6" w14:textId="77777777" w:rsidR="007A0093" w:rsidRDefault="007A0093" w:rsidP="007A0093">
      <w:pPr>
        <w:rPr>
          <w:rFonts w:ascii="Times New Roman" w:hAnsi="Times New Roman"/>
        </w:rPr>
      </w:pPr>
    </w:p>
    <w:p w14:paraId="0DC7B6D4" w14:textId="1F96E4B8" w:rsidR="007A0093" w:rsidRPr="007A0093" w:rsidRDefault="007A0093" w:rsidP="007A009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6C06F620" w14:textId="3285D6A8" w:rsidR="007A0093" w:rsidRDefault="007A0093" w:rsidP="00CB3C7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Abstract: (Optional) – Let’s just do this later</w:t>
      </w:r>
    </w:p>
    <w:p w14:paraId="5388CC36" w14:textId="77777777" w:rsidR="007A0093" w:rsidRDefault="007A0093" w:rsidP="007A0093">
      <w:pPr>
        <w:rPr>
          <w:rFonts w:ascii="Times New Roman" w:hAnsi="Times New Roman"/>
        </w:rPr>
      </w:pPr>
    </w:p>
    <w:p w14:paraId="0933BDE3" w14:textId="57F200F0" w:rsidR="007A0093" w:rsidRPr="007A0093" w:rsidRDefault="007A0093" w:rsidP="007A009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420F2403" w14:textId="242A6364" w:rsidR="007A0093" w:rsidRDefault="007A0093" w:rsidP="007A009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Introduction</w:t>
      </w:r>
    </w:p>
    <w:p w14:paraId="29200101" w14:textId="77777777" w:rsidR="007A0093" w:rsidRDefault="007A0093" w:rsidP="007A0093">
      <w:pPr>
        <w:rPr>
          <w:rFonts w:ascii="Times New Roman" w:hAnsi="Times New Roman"/>
        </w:rPr>
      </w:pPr>
    </w:p>
    <w:p w14:paraId="4BD3436D" w14:textId="5B4B106D" w:rsidR="007A0093" w:rsidRPr="007A0093" w:rsidRDefault="007A0093" w:rsidP="007A009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02CE920E" w14:textId="49C5D450" w:rsidR="007A0093" w:rsidRDefault="007A0093" w:rsidP="007A009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MAXSTAT</w:t>
      </w:r>
    </w:p>
    <w:p w14:paraId="3BE4E459" w14:textId="51C10212" w:rsidR="004F3A97" w:rsidRPr="004F3A97" w:rsidRDefault="004F3A97" w:rsidP="004F3A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5719025F" w14:textId="52C7620B" w:rsidR="004F3A97" w:rsidRDefault="004F3A97" w:rsidP="004F3A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Genetic Algorithms</w:t>
      </w:r>
    </w:p>
    <w:p w14:paraId="34DE7D0A" w14:textId="5502C01B" w:rsidR="004F3A97" w:rsidRPr="004F3A97" w:rsidRDefault="004F3A97" w:rsidP="004F3A9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14:paraId="757CE0C2" w14:textId="052D45E1" w:rsidR="004F3A97" w:rsidRDefault="004F3A97" w:rsidP="004F3A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PBIL</w:t>
      </w:r>
    </w:p>
    <w:p w14:paraId="77BC171E" w14:textId="77777777" w:rsidR="00910B8E" w:rsidRDefault="00910B8E" w:rsidP="00910B8E">
      <w:pPr>
        <w:rPr>
          <w:rFonts w:ascii="Times New Roman" w:hAnsi="Times New Roman"/>
        </w:rPr>
      </w:pPr>
    </w:p>
    <w:p w14:paraId="05CFE232" w14:textId="4C650857" w:rsidR="00910B8E" w:rsidRPr="007A0093" w:rsidRDefault="00860F2C" w:rsidP="00910B8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Population </w:t>
      </w:r>
      <w:bookmarkStart w:id="0" w:name="_GoBack"/>
      <w:bookmarkEnd w:id="0"/>
    </w:p>
    <w:sectPr w:rsidR="00910B8E" w:rsidRPr="007A0093" w:rsidSect="0087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23B4"/>
    <w:multiLevelType w:val="hybridMultilevel"/>
    <w:tmpl w:val="2410F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7D"/>
    <w:rsid w:val="001363CF"/>
    <w:rsid w:val="002F767E"/>
    <w:rsid w:val="004F3A97"/>
    <w:rsid w:val="007A0093"/>
    <w:rsid w:val="0082059F"/>
    <w:rsid w:val="00860F2C"/>
    <w:rsid w:val="00872BA8"/>
    <w:rsid w:val="008D3C7D"/>
    <w:rsid w:val="00910B8E"/>
    <w:rsid w:val="009D7C2C"/>
    <w:rsid w:val="00CB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02D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einberger/Library/Group%20Containers/UBF8T346G9.Office/User%20Content.localized/Templates.localized/Blank%20Tim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Times.dotx</Template>
  <TotalTime>5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Weinberger</dc:creator>
  <cp:keywords/>
  <dc:description/>
  <cp:lastModifiedBy>Alexander Weinberger</cp:lastModifiedBy>
  <cp:revision>10</cp:revision>
  <dcterms:created xsi:type="dcterms:W3CDTF">2018-09-20T14:11:00Z</dcterms:created>
  <dcterms:modified xsi:type="dcterms:W3CDTF">2018-09-20T15:01:00Z</dcterms:modified>
</cp:coreProperties>
</file>